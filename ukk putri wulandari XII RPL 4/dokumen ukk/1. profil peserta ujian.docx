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12AC" w14:textId="25B7291F" w:rsidR="00AD5898" w:rsidRDefault="00E36E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14620" wp14:editId="533345AE">
                <wp:simplePos x="0" y="0"/>
                <wp:positionH relativeFrom="column">
                  <wp:posOffset>-264795</wp:posOffset>
                </wp:positionH>
                <wp:positionV relativeFrom="paragraph">
                  <wp:posOffset>6041390</wp:posOffset>
                </wp:positionV>
                <wp:extent cx="3057525" cy="1275302"/>
                <wp:effectExtent l="0" t="0" r="9525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75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2BAF5" w14:textId="77777777" w:rsidR="0004756B" w:rsidRDefault="0004756B" w:rsidP="0004756B">
                            <w:pPr>
                              <w:spacing w:line="276" w:lineRule="auto"/>
                              <w:jc w:val="both"/>
                            </w:pPr>
                            <w:r>
                              <w:t>Saya Putri Wulandari dari 2 bersaudara. Hobi saya traveling, mendengarkan musik dan menonton. Alasan saya masuk sekolah dengan jurusan RPL karena saya menyukai komputer dan bercita-cita menjadi Programmer.</w:t>
                            </w:r>
                          </w:p>
                          <w:p w14:paraId="69DFC26E" w14:textId="31CA837A" w:rsidR="0040390F" w:rsidRDefault="0040390F" w:rsidP="003225E4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4620" id="Rectangle 18" o:spid="_x0000_s1026" style="position:absolute;margin-left:-20.85pt;margin-top:475.7pt;width:240.75pt;height:10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HUhgIAAF8FAAAOAAAAZHJzL2Uyb0RvYy54bWysVN9P2zAQfp+0/8Hy+0ga6GAVKapATJMQ&#10;IGDi2XXsJpLt82y3SffX72ynAQHaw7Q8OGff3Xc//J3PLwatyE4434Gp6eyopEQYDk1nNjX9+XT9&#10;5YwSH5hpmAIjaroXnl4sP3867+1CVNCCaoQjCGL8orc1bUOwi6LwvBWa+SOwwqBSgtMs4NZtisax&#10;HtG1Kqqy/Fr04BrrgAvv8fQqK+ky4UspeLiT0otAVE0xt5BWl9Z1XIvlOVtsHLNtx8c02D9koVln&#10;MOgEdcUCI1vXvYPSHXfgQYYjDroAKTsuUg1Yzax8U81jy6xItWBzvJ3a5P8fLL/d3TvSNXh3eFOG&#10;abyjB+waMxslCJ5hg3rrF2j3aO/duPMoxmoH6XT8Yx1kSE3dT00VQyAcD4/L+em8mlPCUTerTufH&#10;ZRVRixd363z4LkCTKNTUYfzUTLa78SGbHkxiNGXiauC6Uypr40kR08yJJSnslcjWD0JihZhKlVAT&#10;t8SlcmTHkBWMc2HCLKta1oh8PC/xG/OcPFLWyiBgRJYYf8IeASJv32PnLEf76CoSNSfn8m+JZefJ&#10;I0UGEyZn3RlwHwEorGqMnO0PTcqtiV0Kw3pAkyiuodkjFRzkGfGWX3d4HTfMh3vmcChwfHDQwx0u&#10;UkFfUxglSlpwvz86j/bIVdRS0uOQ1dT/2jInKFE/DLL42+zkJE5l2pzMTyvcuNea9WuN2epLwBub&#10;4ZNieRKjfVAHUTrQz/gerGJUVDHDMXZNeXCHzWXIw48vCherVTLDSbQs3JhHyyN4bHCk29PwzJwd&#10;ORmQzrdwGEi2eEPNbBs9Day2AWSXePvS17H1OMWJQ+OLE5+J1/tk9fIuLv8AAAD//wMAUEsDBBQA&#10;BgAIAAAAIQCXPub24wAAAAwBAAAPAAAAZHJzL2Rvd25yZXYueG1sTI/LTsMwEEX3SPyDNUjsWudV&#10;2oY4VVWpG4SQGuiiOzce4kBsR7GbBr6eYQXL0Rzde26xmUzHRhx866yAeB4BQ1s71dpGwNvrfrYC&#10;5oO0SnbOooAv9LApb28KmSt3tQccq9AwCrE+lwJ0CH3Oua81GunnrkdLv3c3GBnoHBquBnmlcNPx&#10;JIoeuJGtpQYte9xprD+rixHw9LFMKz1ux+/0BY/aHZ9P+50X4v5u2j4CCziFPxh+9UkdSnI6u4tV&#10;nnUCZlm8JFTAehFnwIjI0jWNORMaL5IEeFnw/yPKHwAAAP//AwBQSwECLQAUAAYACAAAACEAtoM4&#10;kv4AAADhAQAAEwAAAAAAAAAAAAAAAAAAAAAAW0NvbnRlbnRfVHlwZXNdLnhtbFBLAQItABQABgAI&#10;AAAAIQA4/SH/1gAAAJQBAAALAAAAAAAAAAAAAAAAAC8BAABfcmVscy8ucmVsc1BLAQItABQABgAI&#10;AAAAIQCJDtHUhgIAAF8FAAAOAAAAAAAAAAAAAAAAAC4CAABkcnMvZTJvRG9jLnhtbFBLAQItABQA&#10;BgAIAAAAIQCXPub24wAAAAwBAAAPAAAAAAAAAAAAAAAAAOAEAABkcnMvZG93bnJldi54bWxQSwUG&#10;AAAAAAQABADzAAAA8AUAAAAA&#10;" fillcolor="#0f3344 [3204]" stroked="f" strokeweight="1pt">
                <v:textbox>
                  <w:txbxContent>
                    <w:p w14:paraId="4122BAF5" w14:textId="77777777" w:rsidR="0004756B" w:rsidRDefault="0004756B" w:rsidP="0004756B">
                      <w:pPr>
                        <w:spacing w:line="276" w:lineRule="auto"/>
                        <w:jc w:val="both"/>
                      </w:pPr>
                      <w:r>
                        <w:t>Saya Putri Wulandari dari 2 bersaudara. Hobi saya traveling, mendengarkan musik dan menonton. Alasan saya masuk sekolah dengan jurusan RPL karena saya menyukai komputer dan bercita-cita menjadi Programmer.</w:t>
                      </w:r>
                    </w:p>
                    <w:p w14:paraId="69DFC26E" w14:textId="31CA837A" w:rsidR="0040390F" w:rsidRDefault="0040390F" w:rsidP="003225E4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AD5898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7B87BB74">
                <wp:simplePos x="0" y="0"/>
                <wp:positionH relativeFrom="page">
                  <wp:posOffset>-76200</wp:posOffset>
                </wp:positionH>
                <wp:positionV relativeFrom="paragraph">
                  <wp:posOffset>-892810</wp:posOffset>
                </wp:positionV>
                <wp:extent cx="3305175" cy="10410190"/>
                <wp:effectExtent l="0" t="0" r="952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0410190"/>
                          <a:chOff x="-79336" y="-352425"/>
                          <a:chExt cx="3520512" cy="10410825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79336" y="-352425"/>
                            <a:ext cx="3520512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-2" y="7857077"/>
                            <a:ext cx="3441178" cy="2201323"/>
                            <a:chOff x="6230" y="7862036"/>
                            <a:chExt cx="3441318" cy="2201470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0" y="7862036"/>
                              <a:ext cx="3264036" cy="2201468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3053371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" y="0"/>
                            <a:ext cx="3441178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6B83D" id="Group 8" o:spid="_x0000_s1026" alt="decorative elements&#10;" style="position:absolute;margin-left:-6pt;margin-top:-70.3pt;width:260.25pt;height:819.7pt;z-index:-251657216;mso-position-horizontal-relative:page" coordorigin="-793,-3524" coordsize="35205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c2gsAAF8/AAAOAAAAZHJzL2Uyb0RvYy54bWzsW1tvG7kVfi/Q/zBQgT4UUDTkUKORG2cR&#10;O1awQLpdNC76PJbGllBJo87IlrPF/vd+h5cRKZEW46SXNM6Do6E4H8+FPDzfIfX6h8fVMnmomnZR&#10;r8977FXaS6r1tJ4t1nfnvb9eT/pFL2m35XpWLut1dd77VLW9H9789jevd5uzitfzejmrmgQg6/Zs&#10;tznvzbfbzdlg0E7n1apsX9Wbao0vb+tmVW7x2NwNZk25A/pqOeBpmg92dTPbNPW0alu0vlNf9t5I&#10;/Nvbarr98+1tW22T5XkPsm3l30b+vaG/gzevy7O7ptzMF1MtRvkMKVblYo1BO6h35bZM7pvFEdRq&#10;MW3qtr7dvprWq0F9e7uYVlIHaMPSA23eN/X9Rupyd7a723RmgmkP7PRs2OlPDz83yWJ23oOj1uUK&#10;LpKjJnicVe0UpppV07opt4uHKqmW1apab9vf/+7x7R+lvtXj9kO7Jc3xSWn8z0tWZO9Gk7x/IcZF&#10;X2QXWX8sios+G/HiYsjfvs2vxK9k+YF8S74/2G3uzqQw5Dr58X2z+bj5uUE/arhTTzTS422zov9h&#10;veRRuvJT50qSYorGLEuHbDTsJVN8x1LBUjbW3p7OMSXoxf5onGV5L0GPfjbkgg/VdJjOrwzKkAOG&#10;WyiF6gTJlRRS7k623QazuN07qv0yR32cl5tK+r9VtpGOytORcdVfML/L9d2ySvJUBP0xmfCL4dVE&#10;9Cf41BfphehfXIlxf8Kz4oqPJpc8yz3+0GOS+eVHcgaZvd18qKd/b5N1fTnH4NXbpql386qcQVsm&#10;3eq8QA8tXk1udn+qZ5hf5f22lrIe+DHkjs6lrjNSMRyl0qWdM8qzTdNu31f1KqEP570G9pFDlQ+Y&#10;ZWrGmS5SlXq5mE0Wy6V8oJhTXS6b5KFEtCinU0x1pRCUtnsu19R/XdObCpRaMBWUpspiN/XsE7RG&#10;bIQg87r5pZfsEGfOe+0/7sum6iXLH9ew2JgJQYFJPkAljofG/ubG/mZ9v7qsIRzrJeV6CtTz3tZ8&#10;vNyquIbAsim3H9YfN1PqSKKSztePfyubjTbMFkb9qTbzqzw7sI/qq1VSiugHzG5rPaqP+xiClWLH&#10;EDU4hjoKEc+cks8NEX0IhlU+KjBlRiO1yrtpJQRjI4Q7ihQcUTjjmYkDOlDkPINXJEDOU4QMOL08&#10;s8IEIDJmQYiROzH/C1EiM66YNFVF+ydCxFBOhq/ojxMhgtbG82KB3+Kdy3guyA2dy0ReyMBjojKc&#10;c68CATnKTG7szjM9E+9meqJew7G3qyX2/D8MkjTZJcNUu3ffBYut6yJEMk8ELCmnwL4PJti+T+7H&#10;gUu6Ppz7cYTVh+UjPxC2tQ4oz/xAsE7XJwiEjaTrFALCtO768Gzol2hsdSoKv0TMNjUXASMx29pF&#10;QDnakjuhMjb2C8VsgzMewrJNHsaybR7Gsq2ejYqAXLbZyTfeGUXxpNNRpCyAZVue5aHZaZteDAOm&#10;57bp2Tj3y8Vt22O1+OVCDN1Ln7EQlm37MJZte6y9gFy27QMrmduWDyPZlg8h2Xa3gwKSkS7KlHOV&#10;dSAcPa515MEnbN3I4FO1M9ctpaIUhrC/XJt0A73kFuPvrHaza7lNYbynO8PEhCwj1snOsCF1llvk&#10;yc4wE3Ue69D7tBi0+qWGcSrSCpfd45RkWksWpybTerI4RWkpSmHiVKUUjrpjPans8GnL0IKS3eNU&#10;5VrVjoicQNeqYupHCaNV5Y6qairoGUxJ9SGdbnoJ6PSN2hWRfdLEl4knPia78x7tqsn8vEc7J7Wv&#10;6ofqupY9tnsOJ4SWcf/19P5mMb2ofrE7C6US7CY34Y1EON1ISjho7pOCAUkkZ2iqqNqQoctGTANr&#10;QARu2Zp3bjsJ7r6CtFxKHtMaJTsbIShB+MKRk6eqdSw9agbFTm71jYLHlq1ekQp3QBGtcfBIzEl6&#10;lTob+Iw2cbQa8q5Mhm1atmIj1jPG9aX75H1nP4ADFWiO0iDTS5MN5cLvoIQeYeQ2E+eAZuR+vTJP&#10;TiCkAfoduVLMCHHNUToIo0PuCCuEcg6VVKw1gFRCyTOWSXPUCDIUQG8kBTZUXPNnjdCl6WoCmBGe&#10;bo4aQQWJA6DTjUfYy7Ud1zSACYLmy+mybis1QyiyglPB7ybESsg91XHKFLKIeljQMOhOT39BY1+d&#10;s6t7Y8ZRQuIoH+XFqC8mYtgfj9KijwLbxRhlqLF4N/mVgjwTZ/PFbFatPyzWlamtMhFXEtNVXlUV&#10;ldVV2kbGQ+x6tGs40rfN3U1XtknlP72inG4opq5ncvJSsepKf96Wi6X6PHAllnYG4zT/yx3te6rx&#10;/AdKmdhXVb3IKlLk0sHfQpEiGwtmNq3CKgx1ZYp0mGUI+vsyxUFZ6JllCiG5M/6q+LkvQtj8jRML&#10;z1RGRZTE1DuQbO5ZJSd24wGyyRsjfuoBgu86ICJ4XiCbuckCgwcIW8geKCUu75HIJm4F1U48QNhP&#10;OyCecj8Q9uKuE+MB3dxSRQjKKVWEsWyLszRgcbdWkTO/hkRzOulDSLbNYaUAkm318ISyzR7Gsg0f&#10;xrItb89ObGEvjNlTEvj/Y8yUrHSFkOfQSAoMRCNp8ftopPweuSU35eATRFIzdSYz8C6bjmiVaZfN&#10;TL2MQ2f4DpnMMpXCq+KAGZOSYSIDn0EmM83rCocGx7RGCc/HingxcyqqkmhuuLDZfXRzqooYiII6&#10;9XIN4j553zGmQORWnEJBBZqjdEA9VEFhKVmshXXs0SEziM2qt6I+USOoN7q9SCl2ujEK20zmA/S4&#10;5qMRDJtQIhqQbqGYr78u2ZBTE6I4ebifbLxk1vtbL591m8Mc4uqDNn2bA0nAUWZdfDOZNY7/VBAo&#10;RqM0Q5FBrl6TV/MiK3JUHNTdDgQqhgqLIsjmSsGzjv9wEC9zRh0s9jmzk1cjG5wnFKSkTPtOdpon&#10;dD58hOQk1kM6kfIg2UleNhR+mewsD0fWfiQ7ycvQiVLrI5nsHI+JgEx2isfluaQHyc7wGKNzGo92&#10;bm4dgnJz6yCWbXSe0nGpRywnty5CYtlWZ2M6uvNB2WaXB50+DW2zs+Cksu2e0wGZD8q2exjKNnwI&#10;irKajjvg+Nmrn3sESNzBI5RzAhhYMs75H2imH8i2eQjItjiECSDZJoffAtrZJnewsEe9cJDvgoNI&#10;CuI7gdVZ///yqR0ldV/InxAEwJ9oUfv5k8pd9aLHeCcIlKYtbOicCWH7U5n0k82kTcSJB9Y/nZLg&#10;BpaVwme67sbgNbt5qBN+pA8qITg9AvZFNYJwdIhrjtIho8NP0sEkMpr/0PVUahYOg8Puqpr3Z9kn&#10;rXTwTseZXKhAc5QOPFczozg4RVS2c0+FsBFLDYruMP6kAthw1SvO0WVMa5T0bKQ8MHaIPp3TkQMK&#10;t5WuY6I1jz/SwsZsvWLMHNMaJ72+f+AeeOfY9CGmM//1VQKUCWNnv1nv9io61RYltAFx5vbpxiNs&#10;Q0wNb3Ug0Nt8/3WJqzlWfiGu6ganvPa7v8Wqbjj/+2+6H5HYb+cGq75yrJenoa6o5ViXjcdpPuoq&#10;fl9EXSnhpfNtuRfuOalNXAWj3JkKPwedbA6VZX4gm7fidxJ+IDubZzkxDI9Idjqf5fKq6LFIdjbP&#10;RoGrj3YyD7v6ZbL5U5YSl/bIZNMnrq6vHsvk8NYglMNbw1i2zUUWUNDhrXRh1us+50wIyvlVRDKx&#10;Z38sDdid8raOI4axbMsTtfNMKuf2amh22nYP4DisNYDjkFZnmmN/eKF1L7QOadIBraM044uYFEUR&#10;eaERgcLHpFSagsmoM7GneVSmzlq6X6CpZCem9ShfcgmPAkIiTqlit0xVK2p9qtnlUIjcshnBWcvu&#10;QrpPGopuOWCEg6MKhO6I5igV6Nd7NAJ3LwLyoRKW585RDsKz6q2uQkaNcPCOyeLjmuNG0HyDzujk&#10;HqyMJzQ95GP3yp05KFRbUdQIclbCSgjw9ghxzZ81gkM7DH64MQpbedgBebrpCNWQAWXYwzVovv26&#10;VMGs8Aiq8HKhjn4l/J1eqJPsCb/ilurrX5zTz8TtZ3y2fxf/5l8AAAD//wMAUEsDBBQABgAIAAAA&#10;IQCtV9Xo4wAAAA0BAAAPAAAAZHJzL2Rvd25yZXYueG1sTI/BSsNAEIbvgu+wjOCt3U1tSozZlFLU&#10;UxFsBfE2TaZJaHY2ZLdJ+vZuT3qbYT7++f5sPZlWDNS7xrKGaK5AEBe2bLjS8HV4myUgnEcusbVM&#10;Gq7kYJ3f32WYlnbkTxr2vhIhhF2KGmrvu1RKV9Rk0M1tRxxuJ9sb9GHtK1n2OIZw08qFUitpsOHw&#10;ocaOtjUV5/3FaHgfcdw8Ra/D7nzaXn8O8cf3LiKtHx+mzQsIT5P/g+GmH9QhD05He+HSiVbDLFqE&#10;Lv42LNUKREBilcQgjoFdPicJyDyT/1vkvwAAAP//AwBQSwECLQAUAAYACAAAACEAtoM4kv4AAADh&#10;AQAAEwAAAAAAAAAAAAAAAAAAAAAAW0NvbnRlbnRfVHlwZXNdLnhtbFBLAQItABQABgAIAAAAIQA4&#10;/SH/1gAAAJQBAAALAAAAAAAAAAAAAAAAAC8BAABfcmVscy8ucmVsc1BLAQItABQABgAIAAAAIQCK&#10;cS/c2gsAAF8/AAAOAAAAAAAAAAAAAAAAAC4CAABkcnMvZTJvRG9jLnhtbFBLAQItABQABgAIAAAA&#10;IQCtV9Xo4wAAAA0BAAAPAAAAAAAAAAAAAAAAADQOAABkcnMvZG93bnJldi54bWxQSwUGAAAAAAQA&#10;BADzAAAARA8AAAAA&#10;">
                <v:rect id="Rectangle 604" o:spid="_x0000_s1027" style="position:absolute;left:-793;top:-3524;width:35204;height:100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  <v:group id="Group 1" o:spid="_x0000_s1028" style="position:absolute;top:78570;width:34411;height:22014" coordorigin="62,78620" coordsize="34413,2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05" o:spid="_x0000_s1029" style="position:absolute;left:62;top:78620;width:32640;height:22015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39172;296731,119586;1077261,342451;1077261,342451;1515906,478344;1586863,451165;2057762,668594;2057762,668594;2438351,907766;2586716,891459;2941503,1065402;3264036,1717689;3264036,2201468;0,2201468;0,239172" o:connectangles="0,0,0,0,0,0,0,0,0,0,0,0,0,0,0"/>
                  </v:shape>
                  <v:shape id="Freeform 606" o:spid="_x0000_s1030" style="position:absolute;left:3941;top:78620;width:30534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3053371,179189;2875372,108794;2163375,403176;2115452,524769;1382917,812752;1382917,812752;684612,1030339;0,2201470;3053371,2201470;3053371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4411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24425,2769897;1101721,2398405;1162928,2241988;2067427,1877013;2067427,1877013;2931122,1603282;3441178,703880;3441178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  <w:bookmarkEnd w:id="0"/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36E15">
        <w:trPr>
          <w:trHeight w:val="4616"/>
          <w:jc w:val="center"/>
        </w:trPr>
        <w:tc>
          <w:tcPr>
            <w:tcW w:w="4079" w:type="dxa"/>
            <w:gridSpan w:val="2"/>
            <w:vAlign w:val="center"/>
          </w:tcPr>
          <w:p w14:paraId="45702142" w14:textId="73CCA0CA" w:rsidR="00647A4B" w:rsidRDefault="0043588C" w:rsidP="00B00D74">
            <w:pPr>
              <w:pStyle w:val="BodyText"/>
              <w:kinsoku w:val="0"/>
              <w:overflowPunct w:val="0"/>
              <w:ind w:left="169" w:hanging="851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9F0E1" wp14:editId="78E887F4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2388235</wp:posOffset>
                      </wp:positionV>
                      <wp:extent cx="2205990" cy="4191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599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91DC1" w14:textId="65C05911" w:rsidR="0040390F" w:rsidRPr="0040390F" w:rsidRDefault="0040390F" w:rsidP="0021540F">
                                  <w:pPr>
                                    <w:jc w:val="both"/>
                                  </w:pPr>
                                  <w:r>
                                    <w:rPr>
                                      <w:rFonts w:ascii="Cambria" w:hAnsi="Cambria" w:cstheme="minorHAnsi"/>
                                      <w:sz w:val="24"/>
                                      <w:szCs w:val="28"/>
                                    </w:rPr>
                                    <w:t>CEMPAKA UJUNG LK</w:t>
                                  </w:r>
                                  <w:r w:rsidR="0004756B">
                                    <w:rPr>
                                      <w:rFonts w:ascii="Cambria" w:hAnsi="Cambria" w:cstheme="minorHAnsi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 w:cstheme="minorHAnsi"/>
                                      <w:sz w:val="24"/>
                                      <w:szCs w:val="28"/>
                                    </w:rPr>
                                    <w:t>III</w:t>
                                  </w:r>
                                  <w:r w:rsidR="0004756B">
                                    <w:rPr>
                                      <w:rFonts w:ascii="Cambria" w:hAnsi="Cambria" w:cstheme="minorHAns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9F0E1" id="Rectangle 10" o:spid="_x0000_s1027" style="position:absolute;left:0;text-align:left;margin-left:31pt;margin-top:188.05pt;width:173.7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aNjAIAAHAFAAAOAAAAZHJzL2Uyb0RvYy54bWysVN9P2zAQfp+0/8Hy+0hSlW2tSFEFYpqE&#10;AAETz65jN5Fsn2e7Tbq/fmc7DQzQHqb1IbV9d9/dfffj7HzQiuyF8x2YmlYnJSXCcGg6s63pj8er&#10;T18p8YGZhikwoqYH4en56uOHs94uxQxaUI1wBEGMX/a2pm0IdlkUnrdCM38CVhgUSnCaBby6bdE4&#10;1iO6VsWsLD8XPbjGOuDCe3y9zEK6SvhSCh5upfQiEFVTjC2kr0vfTfwWqzO23Dpm246PYbB/iEKz&#10;zqDTCeqSBUZ2rnsDpTvuwIMMJxx0AVJ2XKQcMJuqfJXNQ8usSLkgOd5ONPn/B8tv9neOdA3WDukx&#10;TGON7pE1ZrZKEHxDgnrrl6j3YO/cePN4jNkO0un4j3mQIZF6mEgVQyAcH2ez8nSxQHCOsnm1qMoE&#10;WjxbW+fDNwGaxENNHbpPXLL9tQ/oEVWPKtGZgatOqVQ4Zf54QMX4UsSAc4jpFA5KRD1l7oXEXGNQ&#10;yUHqMnGhHNkz7A/GuTChyqKWNSI/n5b4izwg/GSRbgkwIksMaMIeAWIHv8XOMKN+NBWpSSfj8m+B&#10;ZePJInkGEyZj3Rlw7wEozGr0nPWPJGVqIkth2Ay5D44l30BzwN5wkIfGW37VYYGumQ93zOGUYE1x&#10;8sMtfqSCvqYwnihpwf167z3qY/OilJIep66m/ueOOUGJ+m6wrRfVfB7HNF3mp19meHEvJZuXErPT&#10;F4CFq3DHWJ6OUT+o41E60E+4INbRK4qY4ei7pjy44+Ui5G2AK4aL9Tqp4WhaFq7Ng+URPPIcG/Bx&#10;eGLOjl0asL9v4DihbPmqWbNutDSw3gWQXerkyHTmdawAjnVqpXEFxb3x8p60nhfl6jcAAAD//wMA&#10;UEsDBBQABgAIAAAAIQAoVQvY3wAAAAoBAAAPAAAAZHJzL2Rvd25yZXYueG1sTI/NTsMwEITvSLyD&#10;tUjcqJMQhRLiVICEEOqhosDdsbdJRLyObOenb485wW1WM5r9ptqtZmAzOt9bEpBuEmBIyuqeWgGf&#10;Hy83W2A+SNJysIQCzuhhV19eVLLUdqF3nI+hZbGEfCkFdCGMJededWik39gRKXon64wM8XQt104u&#10;sdwMPEuSghvZU/zQyRGfO1Tfx8kI+LKnp8Woht7m86GfXvdOqe1eiOur9fEBWMA1/IXhFz+iQx2Z&#10;GjuR9mwQUGRxShBwe1ekwGIgT+5zYE0UeZYCryv+f0L9AwAA//8DAFBLAQItABQABgAIAAAAIQC2&#10;gziS/gAAAOEBAAATAAAAAAAAAAAAAAAAAAAAAABbQ29udGVudF9UeXBlc10ueG1sUEsBAi0AFAAG&#10;AAgAAAAhADj9If/WAAAAlAEAAAsAAAAAAAAAAAAAAAAALwEAAF9yZWxzLy5yZWxzUEsBAi0AFAAG&#10;AAgAAAAhAL+7Bo2MAgAAcAUAAA4AAAAAAAAAAAAAAAAALgIAAGRycy9lMm9Eb2MueG1sUEsBAi0A&#10;FAAGAAgAAAAhAChVC9jfAAAACgEAAA8AAAAAAAAAAAAAAAAA5gQAAGRycy9kb3ducmV2LnhtbFBL&#10;BQYAAAAABAAEAPMAAADyBQAAAAA=&#10;" filled="f" stroked="f" strokeweight="1pt">
                      <v:textbox>
                        <w:txbxContent>
                          <w:p w14:paraId="5DA91DC1" w14:textId="65C05911" w:rsidR="0040390F" w:rsidRPr="0040390F" w:rsidRDefault="0040390F" w:rsidP="0021540F">
                            <w:pPr>
                              <w:jc w:val="both"/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8"/>
                              </w:rPr>
                              <w:t>CEMPAKA UJUNG LK</w:t>
                            </w:r>
                            <w:r w:rsidR="0004756B">
                              <w:rPr>
                                <w:rFonts w:ascii="Cambria" w:hAnsi="Cambria" w:cstheme="minorHAnsi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8"/>
                              </w:rPr>
                              <w:t>III</w:t>
                            </w:r>
                            <w:r w:rsidR="0004756B">
                              <w:rPr>
                                <w:rFonts w:ascii="Cambria" w:hAnsi="Cambria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4C23F6" wp14:editId="3048AD4B">
                  <wp:extent cx="418465" cy="419100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0D74">
              <w:rPr>
                <w:rFonts w:ascii="Times New Roman" w:hAnsi="Times New Roman"/>
                <w:noProof/>
              </w:rPr>
              <w:drawing>
                <wp:inline distT="0" distB="0" distL="0" distR="0" wp14:anchorId="0C415E2C" wp14:editId="14418E30">
                  <wp:extent cx="1619250" cy="1712223"/>
                  <wp:effectExtent l="95250" t="76200" r="95250" b="9359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hatsApp Image 2024-03-20 at 21.52.20_dd41f44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12223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 w:val="restart"/>
          </w:tcPr>
          <w:p w14:paraId="79B8B378" w14:textId="555E5F84" w:rsidR="00647A4B" w:rsidRDefault="00B209B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BCA6F5" wp14:editId="2A0600DF">
                      <wp:simplePos x="0" y="0"/>
                      <wp:positionH relativeFrom="column">
                        <wp:posOffset>-2143125</wp:posOffset>
                      </wp:positionH>
                      <wp:positionV relativeFrom="paragraph">
                        <wp:posOffset>3516630</wp:posOffset>
                      </wp:positionV>
                      <wp:extent cx="2063750" cy="337185"/>
                      <wp:effectExtent l="0" t="0" r="0" b="57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0" cy="3371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0652D" w14:textId="06CE0196" w:rsidR="0040390F" w:rsidRPr="0043588C" w:rsidRDefault="0004756B" w:rsidP="0043588C">
                                  <w:pPr>
                                    <w:pStyle w:val="Information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Pwulndri58</w:t>
                                  </w:r>
                                  <w:r w:rsidR="0040390F" w:rsidRPr="0043588C">
                                    <w:rPr>
                                      <w:sz w:val="24"/>
                                      <w:szCs w:val="24"/>
                                    </w:rPr>
                                    <w:t>@gmail.com</w:t>
                                  </w:r>
                                </w:p>
                                <w:p w14:paraId="0CCEFCD5" w14:textId="77777777" w:rsidR="0040390F" w:rsidRDefault="0040390F" w:rsidP="004358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CA6F5" id="Rectangle 15" o:spid="_x0000_s1028" style="position:absolute;margin-left:-168.75pt;margin-top:276.9pt;width:162.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o3iQIAAGUFAAAOAAAAZHJzL2Uyb0RvYy54bWysVN1P2zAQf5+0/8Hy+0haKB8VKapATJMQ&#10;VMDEs+vYTSTb59luk+6v39lOAwK0h2l5cHy+u9993+VVrxXZCedbMBWdHJWUCMOhbs2moj+fb7+d&#10;U+IDMzVTYERF98LTq8XXL5ednYspNKBq4QiCGD/vbEWbEOy8KDxvhGb+CKwwyJTgNAtIuk1RO9Yh&#10;ulbFtCxPiw5cbR1w4T2+3mQmXSR8KQUPD1J6EYiqKPoW0unSuY5nsbhk841jtmn54Ab7By80aw0a&#10;HaFuWGBk69oPULrlDjzIcMRBFyBly0WKAaOZlO+ieWqYFSkWTI63Y5r8/4Pl97uVI22NtZtRYpjG&#10;Gj1i1pjZKEHwDRPUWT9HuSe7cgPl8Rqj7aXT8Y9xkD4ldT8mVfSBcHyclqfHZzPMPUfe8fHZ5DyB&#10;Fq/a1vnwXYAm8VJRh+ZTLtnuzge0iKIHkWhMmXgauG2Vytz4UkQvs1/pFvZKZOlHITHA6ElCTa0l&#10;rpUjO4ZNwTgXJkwyq2G1yM+zEr8YPBofNRKlDAJGZIn2R+wBILbtR+wMM8hHVZE6c1Qu/+ZYVh41&#10;kmUwYVTWrQH3GYDCqAbLWf6QpJyamKXQr/tU/Omhzmuo99gQDvKkeMtvW6zKHfNhxRyOBhYSxz08&#10;4CEVdBWF4UZJA+73Z+9RHjsWuZR0OGoV9b+2zAlK1A+DvXwxOTmJs5mIk9nZFAn3lrN+yzFbfQ1Y&#10;uAkuFsvTNcoHdbhKB/oFt8IyWkUWMxxtV5QHdyCuQ14BuFe4WC6TGM6jZeHOPFkewWOeY9c99y/M&#10;2aE1Azb1PRzGks3fdWiWjZoGltsAsk3tGzOd8zpUAGc5tdKwd+KyeEsnqdftuPgDAAD//wMAUEsD&#10;BBQABgAIAAAAIQDPhFI74gAAAAwBAAAPAAAAZHJzL2Rvd25yZXYueG1sTI/BTsMwDIbvSLxDZCRu&#10;XbpF7aA0naZJuyCERGEHblljmkKTVE3WFZ4ecxpH259+f3+5mW3PJhxD552E5SIFhq7xunOthLfX&#10;fXIHLETltOq9QwnfGGBTXV+VqtD+7F5wqmPLKMSFQkkwMQ4F56ExaFVY+AEd3T78aFWkcWy5HtWZ&#10;wm3PV2mac6s6Rx+MGnBnsPmqT1bC4+da1GbaTj/iGQ/GH57e97sg5e3NvH0AFnGOFxj+9EkdKnI6&#10;+pPTgfUSEiHWGbESskxQCUKS5Yo2Rwl5mt8Dr0r+v0T1CwAA//8DAFBLAQItABQABgAIAAAAIQC2&#10;gziS/gAAAOEBAAATAAAAAAAAAAAAAAAAAAAAAABbQ29udGVudF9UeXBlc10ueG1sUEsBAi0AFAAG&#10;AAgAAAAhADj9If/WAAAAlAEAAAsAAAAAAAAAAAAAAAAALwEAAF9yZWxzLy5yZWxzUEsBAi0AFAAG&#10;AAgAAAAhAOxEGjeJAgAAZQUAAA4AAAAAAAAAAAAAAAAALgIAAGRycy9lMm9Eb2MueG1sUEsBAi0A&#10;FAAGAAgAAAAhAM+EUjviAAAADAEAAA8AAAAAAAAAAAAAAAAA4wQAAGRycy9kb3ducmV2LnhtbFBL&#10;BQYAAAAABAAEAPMAAADyBQAAAAA=&#10;" fillcolor="#0f3344 [3204]" stroked="f" strokeweight="1pt">
                      <v:textbox>
                        <w:txbxContent>
                          <w:p w14:paraId="31A0652D" w14:textId="06CE0196" w:rsidR="0040390F" w:rsidRPr="0043588C" w:rsidRDefault="0004756B" w:rsidP="0043588C">
                            <w:pPr>
                              <w:pStyle w:val="Informa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Pwulndri58</w:t>
                            </w:r>
                            <w:r w:rsidR="0040390F" w:rsidRPr="0043588C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0CCEFCD5" w14:textId="77777777" w:rsidR="0040390F" w:rsidRDefault="0040390F" w:rsidP="004358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432" w:type="dxa"/>
            <w:vMerge w:val="restart"/>
          </w:tcPr>
          <w:p w14:paraId="5A5E56FA" w14:textId="77777777" w:rsidR="00330F8C" w:rsidRDefault="00330F8C" w:rsidP="00330F8C">
            <w:pPr>
              <w:pStyle w:val="Title"/>
              <w:rPr>
                <w:b/>
                <w:bCs w:val="0"/>
                <w:color w:val="0070C0"/>
              </w:rPr>
            </w:pPr>
            <w:r>
              <w:rPr>
                <w:b/>
                <w:bCs w:val="0"/>
                <w:color w:val="0070C0"/>
              </w:rPr>
              <w:t>peserta profil ujian</w:t>
            </w:r>
          </w:p>
          <w:p w14:paraId="703BA6DC" w14:textId="77777777" w:rsidR="00330F8C" w:rsidRDefault="00330F8C" w:rsidP="00330F8C"/>
          <w:p w14:paraId="3B7D314B" w14:textId="25362B9C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0056407006/21.12395</w:t>
            </w:r>
          </w:p>
          <w:p w14:paraId="4CD8EF53" w14:textId="69825176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Peserta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PUTRI WULANDARI</w:t>
            </w:r>
          </w:p>
          <w:p w14:paraId="39621E44" w14:textId="7462111B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MEDAN, 13 NOVEMBER 2005</w:t>
            </w:r>
          </w:p>
          <w:p w14:paraId="042FEBC0" w14:textId="57D3F069" w:rsidR="00330F8C" w:rsidRPr="0004756B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PEREMPUAN</w:t>
            </w:r>
          </w:p>
          <w:p w14:paraId="3D73DE72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Agama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ISLAM</w:t>
            </w:r>
          </w:p>
          <w:p w14:paraId="46CBBB4A" w14:textId="77777777" w:rsidR="0004756B" w:rsidRPr="00F74ED5" w:rsidRDefault="00330F8C" w:rsidP="0004756B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437" w:right="-31" w:hanging="2437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CEMPAKA UJUNG LK.III</w:t>
            </w:r>
          </w:p>
          <w:p w14:paraId="10DCD263" w14:textId="77777777" w:rsidR="0004756B" w:rsidRPr="00F74ED5" w:rsidRDefault="0004756B" w:rsidP="0004756B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Kec.  </w:t>
            </w:r>
            <w:r>
              <w:rPr>
                <w:rFonts w:ascii="Cambria" w:hAnsi="Cambria" w:cstheme="minorHAnsi"/>
                <w:sz w:val="24"/>
                <w:szCs w:val="28"/>
              </w:rPr>
              <w:t>MEDAN HELVETIA</w:t>
            </w:r>
          </w:p>
          <w:p w14:paraId="027FE4E7" w14:textId="77777777" w:rsidR="0004756B" w:rsidRPr="00F74ED5" w:rsidRDefault="0004756B" w:rsidP="0004756B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Kab/Kota. MEDAN</w:t>
            </w:r>
          </w:p>
          <w:p w14:paraId="7F7D2996" w14:textId="77777777" w:rsidR="0004756B" w:rsidRPr="00F74ED5" w:rsidRDefault="0004756B" w:rsidP="0004756B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7FB15E1F" w14:textId="77777777" w:rsidR="0004756B" w:rsidRPr="00F74ED5" w:rsidRDefault="0004756B" w:rsidP="0004756B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Kode Pos. 20125</w:t>
            </w:r>
          </w:p>
          <w:p w14:paraId="52867956" w14:textId="77E928B6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O</w:t>
            </w:r>
          </w:p>
          <w:p w14:paraId="0BE9C591" w14:textId="0694DC04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Ayah :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HENDRA YUDI</w:t>
            </w:r>
          </w:p>
          <w:p w14:paraId="224CFFAE" w14:textId="2019381B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Ibu    :  </w:t>
            </w:r>
            <w:r w:rsidR="0004756B">
              <w:rPr>
                <w:rFonts w:ascii="Cambria" w:hAnsi="Cambria" w:cstheme="minorHAnsi"/>
                <w:sz w:val="24"/>
                <w:szCs w:val="28"/>
              </w:rPr>
              <w:t>RATNA SARI</w:t>
            </w:r>
          </w:p>
          <w:p w14:paraId="7EF96BEE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41AE92BB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613FE0C8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Kelas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4</w:t>
            </w:r>
          </w:p>
          <w:p w14:paraId="6A9F321E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Sekolah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852A474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157BE423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4CEBDF11" w14:textId="4A444128" w:rsidR="00330F8C" w:rsidRPr="0004756B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 w:rsidR="0004756B" w:rsidRPr="0004756B">
              <w:rPr>
                <w:rFonts w:ascii="Cambria" w:hAnsi="Cambria" w:cstheme="minorHAnsi"/>
              </w:rPr>
              <w:t>Medan, 26</w:t>
            </w:r>
            <w:r w:rsidR="0004756B">
              <w:rPr>
                <w:rFonts w:ascii="Cambria" w:hAnsi="Cambria" w:cstheme="minorHAnsi"/>
              </w:rPr>
              <w:t xml:space="preserve"> </w:t>
            </w:r>
            <w:r w:rsidRPr="0004756B">
              <w:rPr>
                <w:rFonts w:ascii="Cambria" w:hAnsi="Cambria" w:cstheme="minorHAnsi"/>
                <w:lang w:val="id-ID"/>
              </w:rPr>
              <w:t>September</w:t>
            </w:r>
            <w:r w:rsidR="0004756B">
              <w:rPr>
                <w:rFonts w:ascii="Cambria" w:hAnsi="Cambria" w:cstheme="minorHAnsi"/>
              </w:rPr>
              <w:t xml:space="preserve"> 2024</w:t>
            </w:r>
          </w:p>
          <w:p w14:paraId="0FD96C8A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ab/>
              <w:t>Peserta,</w:t>
            </w:r>
          </w:p>
          <w:p w14:paraId="2325AA0C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6F965DF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58C62235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…………………………………..</w:t>
            </w:r>
          </w:p>
          <w:p w14:paraId="5ECB10CD" w14:textId="6242462E" w:rsidR="00F74ED5" w:rsidRPr="00D93018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</w:tc>
      </w:tr>
      <w:tr w:rsidR="00F51250" w14:paraId="728033EC" w14:textId="77777777" w:rsidTr="00E36E15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43588C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7D780" wp14:editId="226F7E8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85725</wp:posOffset>
                      </wp:positionV>
                      <wp:extent cx="2117090" cy="3619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361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7D71B" w14:textId="4D6D39F2" w:rsidR="0040390F" w:rsidRPr="0040390F" w:rsidRDefault="0040390F" w:rsidP="0043588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08</w:t>
                                  </w:r>
                                  <w:r w:rsidR="0004756B">
                                    <w:rPr>
                                      <w:sz w:val="24"/>
                                      <w:szCs w:val="24"/>
                                    </w:rPr>
                                    <w:t>96-8183-0010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7D780" id="Rectangle 11" o:spid="_x0000_s1029" style="position:absolute;margin-left:36.75pt;margin-top:6.75pt;width:166.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agiQIAAGUFAAAOAAAAZHJzL2Uyb0RvYy54bWysVN9v3CAMfp+0/wHxvia5/j41V51adZpU&#10;tVXbqc8cgUskwAy4S25//Qzk0qqt9jAtDwSw/dn+bHNxOWhFtsL5DkxNq4OSEmE4NJ1Z1/Tn8823&#10;M0p8YKZhCoyo6U54ern4+uWit3MxgxZUIxxBEOPnva1pG4KdF4XnrdDMH4AVBoUSnGYBj25dNI71&#10;iK5VMSvLk6IH11gHXHiPt9dZSBcJX0rBw72UXgSiaoqxhbS6tK7iWiwu2HztmG07PobB/iEKzTqD&#10;TieoaxYY2bjuA5TuuAMPMhxw0AVI2XGRcsBsqvJdNk8tsyLlguR4O9Hk/x8sv9s+ONI1WLuKEsM0&#10;1ugRWWNmrQTBOySot36Oek/2wY0nj9uY7SCdjn/MgwyJ1N1EqhgC4Xg5q6rT8hy55yg7PKnOjxPr&#10;xau1dT58F6BJ3NTUofvEJdve+oAeUXWvEp0pE1cDN51SWRpvihhljivtwk6JrP0oJCYYI0moqbXE&#10;lXJky7ApGOfChCqLWtaIfH1c4heTR+eTRTopg4ARWaL/CXsEiG37ETvDjPrRVKTOnIzLvwWWjSeL&#10;5BlMmIx1Z8B9BqAwq9Fz1t+TlKmJLIVhNaTiH+7rvIJmhw3hIE+Kt/ymw6rcMh8emMPRwELiuId7&#10;XKSCvqYw7ihpwf3+7D7qY8eilJIeR62m/teGOUGJ+mGwl8+ro6M4m+lwdHw6w4N7K1m9lZiNvgIs&#10;HLYrRpe2UT+o/VY60C/4KiyjVxQxw9F3TXlw+8NVyE8AvitcLJdJDefRsnBrniyP4JHn2HXPwwtz&#10;dmzNgE19B/uxZPN3HZp1o6WB5SaA7FL7RqYzr2MFcJZTK43vTnws3p6T1uvruPgDAAD//wMAUEsD&#10;BBQABgAIAAAAIQBqk9T03gAAAAgBAAAPAAAAZHJzL2Rvd25yZXYueG1sTI9BT8MwDIXvSPyHyEjc&#10;WAJlG5Sm0zRpF4SQKOzALWtMU2icqsm6wq/HO8HJst/T8/eK1eQ7MeIQ20AarmcKBFIdbEuNhrfX&#10;7dUdiJgMWdMFQg3fGGFVnp8VJrfhSC84VqkRHEIxNxpcSn0uZawdehNnoUdi7SMM3iReh0bawRw5&#10;3HfyRqmF9KYl/uBMjxuH9Vd18BoeP5dZ5cb1+JM9486F3dP7dhO1vryY1g8gEk7pzwwnfEaHkpn2&#10;4UA2ik7DMpuzk++nyfqtWtyD2LOg5iDLQv4vUP4CAAD//wMAUEsBAi0AFAAGAAgAAAAhALaDOJL+&#10;AAAA4QEAABMAAAAAAAAAAAAAAAAAAAAAAFtDb250ZW50X1R5cGVzXS54bWxQSwECLQAUAAYACAAA&#10;ACEAOP0h/9YAAACUAQAACwAAAAAAAAAAAAAAAAAvAQAAX3JlbHMvLnJlbHNQSwECLQAUAAYACAAA&#10;ACEAiQT2oIkCAABlBQAADgAAAAAAAAAAAAAAAAAuAgAAZHJzL2Uyb0RvYy54bWxQSwECLQAUAAYA&#10;CAAAACEAapPU9N4AAAAIAQAADwAAAAAAAAAAAAAAAADjBAAAZHJzL2Rvd25yZXYueG1sUEsFBgAA&#10;AAAEAAQA8wAAAO4FAAAAAA==&#10;" fillcolor="#0f3344 [3204]" stroked="f" strokeweight="1pt">
                      <v:textbox>
                        <w:txbxContent>
                          <w:p w14:paraId="0217D71B" w14:textId="4D6D39F2" w:rsidR="0040390F" w:rsidRPr="0040390F" w:rsidRDefault="0040390F" w:rsidP="004358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08</w:t>
                            </w:r>
                            <w:r w:rsidR="0004756B">
                              <w:rPr>
                                <w:sz w:val="24"/>
                                <w:szCs w:val="24"/>
                              </w:rPr>
                              <w:t>96-8183-0010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687A69" wp14:editId="432CB781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36E15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56F8A854" w:rsidR="00071E84" w:rsidRPr="00222466" w:rsidRDefault="00B209B5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0E3D2B0" wp14:editId="67C0E95C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-611505</wp:posOffset>
                  </wp:positionV>
                  <wp:extent cx="446405" cy="468630"/>
                  <wp:effectExtent l="0" t="0" r="0" b="7620"/>
                  <wp:wrapTight wrapText="bothSides">
                    <wp:wrapPolygon edited="0">
                      <wp:start x="7374" y="0"/>
                      <wp:lineTo x="2765" y="2634"/>
                      <wp:lineTo x="0" y="8780"/>
                      <wp:lineTo x="0" y="21073"/>
                      <wp:lineTo x="20279" y="21073"/>
                      <wp:lineTo x="20279" y="8780"/>
                      <wp:lineTo x="17514" y="2634"/>
                      <wp:lineTo x="12905" y="0"/>
                      <wp:lineTo x="7374" y="0"/>
                    </wp:wrapPolygon>
                  </wp:wrapTight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34" w:type="dxa"/>
            <w:vAlign w:val="center"/>
          </w:tcPr>
          <w:p w14:paraId="45067226" w14:textId="34D47377" w:rsidR="00071E84" w:rsidRPr="00071E84" w:rsidRDefault="00071E84" w:rsidP="0021540F">
            <w:pPr>
              <w:pStyle w:val="Information"/>
            </w:pP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4D42072" w14:textId="77777777" w:rsidR="003225E4" w:rsidRDefault="003225E4" w:rsidP="003225E4">
            <w:pPr>
              <w:pStyle w:val="NoSpacing"/>
              <w:rPr>
                <w:color w:val="FFFFFF" w:themeColor="background2"/>
                <w:sz w:val="32"/>
                <w:szCs w:val="32"/>
              </w:rPr>
            </w:pPr>
          </w:p>
          <w:p w14:paraId="7D9119EC" w14:textId="56FA8B99" w:rsidR="00647A4B" w:rsidRPr="0004756B" w:rsidRDefault="00D7668C" w:rsidP="003225E4">
            <w:pPr>
              <w:pStyle w:val="NoSpacing"/>
              <w:rPr>
                <w:sz w:val="28"/>
                <w:szCs w:val="28"/>
              </w:rPr>
            </w:pPr>
            <w:r w:rsidRPr="00330F8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6A49C54C" wp14:editId="358A4CA4">
                  <wp:simplePos x="0" y="0"/>
                  <wp:positionH relativeFrom="column">
                    <wp:posOffset>-619125</wp:posOffset>
                  </wp:positionH>
                  <wp:positionV relativeFrom="paragraph">
                    <wp:posOffset>-134620</wp:posOffset>
                  </wp:positionV>
                  <wp:extent cx="514350" cy="514350"/>
                  <wp:effectExtent l="0" t="0" r="0" b="0"/>
                  <wp:wrapSquare wrapText="bothSides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756B">
              <w:rPr>
                <w:color w:val="FFFFFF" w:themeColor="background2"/>
                <w:sz w:val="28"/>
                <w:szCs w:val="28"/>
              </w:rPr>
              <w:t>yoeee13_</w:t>
            </w: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36E15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16255831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BD5D73B" w14:textId="7BA475FA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52D47A10" w14:textId="77777777" w:rsidR="00D7668C" w:rsidRDefault="00D7668C" w:rsidP="00D7668C">
            <w:pPr>
              <w:pStyle w:val="Heading3"/>
            </w:pPr>
            <w:r>
              <w:t>about me :</w:t>
            </w:r>
          </w:p>
          <w:p w14:paraId="6647E407" w14:textId="77777777" w:rsidR="00E36E15" w:rsidRPr="00E36E15" w:rsidRDefault="00E36E15" w:rsidP="00E36E15"/>
          <w:p w14:paraId="0FB8F944" w14:textId="7D6EEA83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36E15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3716E360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7B936B3" w14:textId="4B4F0FF5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36E15">
        <w:trPr>
          <w:trHeight w:val="80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36E15">
        <w:trPr>
          <w:trHeight w:val="80"/>
          <w:jc w:val="center"/>
        </w:trPr>
        <w:tc>
          <w:tcPr>
            <w:tcW w:w="845" w:type="dxa"/>
            <w:vAlign w:val="center"/>
          </w:tcPr>
          <w:p w14:paraId="7B50EEC4" w14:textId="3B9CB63D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6AE4CF7C" w14:textId="0B93A2C7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66F8B2AB" w14:textId="77777777" w:rsidR="00071E84" w:rsidRDefault="00071E84" w:rsidP="004039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36E15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1730E5FD" w:rsidR="00647A4B" w:rsidRDefault="00647A4B" w:rsidP="007443A0">
            <w:pPr>
              <w:pStyle w:val="Heading3"/>
            </w:pPr>
          </w:p>
          <w:p w14:paraId="006150B3" w14:textId="530B07BD" w:rsidR="007443A0" w:rsidRPr="007443A0" w:rsidRDefault="007443A0" w:rsidP="00B209B5">
            <w:pPr>
              <w:pStyle w:val="Information"/>
            </w:pP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</w:p>
    <w:sectPr w:rsidR="007F5B63" w:rsidRPr="00CE1E3D" w:rsidSect="00647A4B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3BC88" w14:textId="77777777" w:rsidR="00107016" w:rsidRDefault="00107016" w:rsidP="00590471">
      <w:r>
        <w:separator/>
      </w:r>
    </w:p>
  </w:endnote>
  <w:endnote w:type="continuationSeparator" w:id="0">
    <w:p w14:paraId="2C0CC2E7" w14:textId="77777777" w:rsidR="00107016" w:rsidRDefault="0010701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AA1B6" w14:textId="77777777" w:rsidR="00107016" w:rsidRDefault="00107016" w:rsidP="00590471">
      <w:r>
        <w:separator/>
      </w:r>
    </w:p>
  </w:footnote>
  <w:footnote w:type="continuationSeparator" w:id="0">
    <w:p w14:paraId="74D103EF" w14:textId="77777777" w:rsidR="00107016" w:rsidRDefault="00107016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B0CE4"/>
    <w:multiLevelType w:val="hybridMultilevel"/>
    <w:tmpl w:val="E63E97B0"/>
    <w:lvl w:ilvl="0" w:tplc="6554D22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5A"/>
    <w:rsid w:val="0004756B"/>
    <w:rsid w:val="00060042"/>
    <w:rsid w:val="00071E84"/>
    <w:rsid w:val="000B37CD"/>
    <w:rsid w:val="000F7D04"/>
    <w:rsid w:val="00107016"/>
    <w:rsid w:val="00142F43"/>
    <w:rsid w:val="00150ABD"/>
    <w:rsid w:val="00165697"/>
    <w:rsid w:val="001F5586"/>
    <w:rsid w:val="0021540F"/>
    <w:rsid w:val="00222466"/>
    <w:rsid w:val="002D54EA"/>
    <w:rsid w:val="002E5E62"/>
    <w:rsid w:val="003225E4"/>
    <w:rsid w:val="00330F8C"/>
    <w:rsid w:val="00343AC9"/>
    <w:rsid w:val="00344237"/>
    <w:rsid w:val="003911FB"/>
    <w:rsid w:val="003B10F0"/>
    <w:rsid w:val="0040390F"/>
    <w:rsid w:val="0043588C"/>
    <w:rsid w:val="004526A1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021C3"/>
    <w:rsid w:val="00647A4B"/>
    <w:rsid w:val="006A5B43"/>
    <w:rsid w:val="00716927"/>
    <w:rsid w:val="00735D93"/>
    <w:rsid w:val="007443A0"/>
    <w:rsid w:val="007703AC"/>
    <w:rsid w:val="007F54A0"/>
    <w:rsid w:val="007F5B63"/>
    <w:rsid w:val="0084155A"/>
    <w:rsid w:val="00846CB9"/>
    <w:rsid w:val="008472E9"/>
    <w:rsid w:val="008C2CFC"/>
    <w:rsid w:val="008F6E2E"/>
    <w:rsid w:val="0095149D"/>
    <w:rsid w:val="009C2E65"/>
    <w:rsid w:val="009E6683"/>
    <w:rsid w:val="00A0683D"/>
    <w:rsid w:val="00A35586"/>
    <w:rsid w:val="00AD5898"/>
    <w:rsid w:val="00B00D74"/>
    <w:rsid w:val="00B11C11"/>
    <w:rsid w:val="00B209B5"/>
    <w:rsid w:val="00B6466C"/>
    <w:rsid w:val="00BF274C"/>
    <w:rsid w:val="00BF4D49"/>
    <w:rsid w:val="00BF79C4"/>
    <w:rsid w:val="00C4452C"/>
    <w:rsid w:val="00CE1E3D"/>
    <w:rsid w:val="00D5779B"/>
    <w:rsid w:val="00D6557B"/>
    <w:rsid w:val="00D7668C"/>
    <w:rsid w:val="00D93018"/>
    <w:rsid w:val="00DF2F8A"/>
    <w:rsid w:val="00E36E15"/>
    <w:rsid w:val="00E67CEF"/>
    <w:rsid w:val="00E76119"/>
    <w:rsid w:val="00E90A60"/>
    <w:rsid w:val="00EB7708"/>
    <w:rsid w:val="00EE7E09"/>
    <w:rsid w:val="00EF6606"/>
    <w:rsid w:val="00F0223C"/>
    <w:rsid w:val="00F51250"/>
    <w:rsid w:val="00F61BF2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F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2024-03-20T08:41:00Z</dcterms:created>
  <dcterms:modified xsi:type="dcterms:W3CDTF">2024-03-20T14:56:00Z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